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8B493" w14:textId="77777777" w:rsidR="00D52AA7" w:rsidRDefault="00D52AA7" w:rsidP="00585A68"/>
    <w:p w14:paraId="5B935312" w14:textId="1FF1C393" w:rsidR="00697D99" w:rsidRDefault="00494E09" w:rsidP="00585A68">
      <w:r>
        <w:t>${</w:t>
      </w:r>
      <w:proofErr w:type="spellStart"/>
      <w:r>
        <w:t>anketa</w:t>
      </w:r>
      <w:proofErr w:type="spellEnd"/>
      <w:r>
        <w:t>}</w:t>
      </w:r>
    </w:p>
    <w:p w14:paraId="6CE67B0C" w14:textId="77777777" w:rsidR="00E05037" w:rsidRPr="008C59E3" w:rsidRDefault="00E05037" w:rsidP="00585A68">
      <w:pPr>
        <w:pStyle w:val="1"/>
        <w:keepNext/>
      </w:pPr>
    </w:p>
    <w:p w14:paraId="42BC1A46" w14:textId="77777777" w:rsidR="00F140DA" w:rsidRPr="008C59E3" w:rsidRDefault="00F140DA" w:rsidP="00585A68">
      <w:pPr>
        <w:pStyle w:val="1"/>
        <w:keepNext/>
      </w:pPr>
    </w:p>
    <w:tbl>
      <w:tblPr>
        <w:tblStyle w:val="a4"/>
        <w:tblW w:w="3121" w:type="dxa"/>
        <w:jc w:val="center"/>
        <w:tblCellSpacing w:w="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58"/>
        <w:gridCol w:w="1563"/>
      </w:tblGrid>
      <w:tr w:rsidR="00455065" w:rsidRPr="00B370E9" w14:paraId="43BEB569" w14:textId="77777777" w:rsidTr="00086021">
        <w:trPr>
          <w:trHeight w:hRule="exact" w:val="1223"/>
          <w:tblCellSpacing w:w="11" w:type="dxa"/>
          <w:jc w:val="center"/>
        </w:trPr>
        <w:tc>
          <w:tcPr>
            <w:tcW w:w="1558" w:type="dxa"/>
            <w:vAlign w:val="center"/>
          </w:tcPr>
          <w:p w14:paraId="3C83EF09" w14:textId="5E627B51" w:rsidR="00E677C1" w:rsidRPr="00B370E9" w:rsidRDefault="000921B6" w:rsidP="00D65551">
            <w:pPr>
              <w:pStyle w:val="1"/>
              <w:spacing w:after="200"/>
              <w:ind w:left="-44"/>
              <w:jc w:val="right"/>
              <w:rPr>
                <w:sz w:val="32"/>
                <w:szCs w:val="32"/>
              </w:rPr>
            </w:pPr>
            <w:r w:rsidRPr="00B370E9">
              <w:rPr>
                <w:sz w:val="32"/>
                <w:szCs w:val="32"/>
              </w:rPr>
              <w:t>${</w:t>
            </w:r>
            <w:proofErr w:type="spellStart"/>
            <w:r w:rsidRPr="00B370E9">
              <w:rPr>
                <w:sz w:val="32"/>
                <w:szCs w:val="32"/>
              </w:rPr>
              <w:t>photo</w:t>
            </w:r>
            <w:proofErr w:type="spellEnd"/>
            <w:r w:rsidRPr="00B370E9">
              <w:rPr>
                <w:sz w:val="32"/>
                <w:szCs w:val="32"/>
              </w:rPr>
              <w:t>}</w:t>
            </w:r>
          </w:p>
        </w:tc>
        <w:tc>
          <w:tcPr>
            <w:tcW w:w="1563" w:type="dxa"/>
            <w:vAlign w:val="center"/>
          </w:tcPr>
          <w:p w14:paraId="2C75F181" w14:textId="3BDD3515" w:rsidR="00E677C1" w:rsidRPr="00B370E9" w:rsidRDefault="00E677C1" w:rsidP="0090336B">
            <w:pPr>
              <w:pStyle w:val="1"/>
              <w:spacing w:after="200"/>
              <w:ind w:left="38"/>
              <w:rPr>
                <w:sz w:val="32"/>
                <w:szCs w:val="32"/>
              </w:rPr>
            </w:pPr>
            <w:r w:rsidRPr="00B370E9">
              <w:rPr>
                <w:sz w:val="32"/>
                <w:szCs w:val="32"/>
              </w:rPr>
              <w:t>${</w:t>
            </w:r>
            <w:proofErr w:type="spellStart"/>
            <w:r w:rsidRPr="00B370E9">
              <w:rPr>
                <w:sz w:val="32"/>
                <w:szCs w:val="32"/>
              </w:rPr>
              <w:t>qr</w:t>
            </w:r>
            <w:proofErr w:type="spellEnd"/>
            <w:r w:rsidRPr="00B370E9">
              <w:rPr>
                <w:sz w:val="32"/>
                <w:szCs w:val="32"/>
              </w:rPr>
              <w:t>}</w:t>
            </w:r>
          </w:p>
        </w:tc>
      </w:tr>
      <w:tr w:rsidR="00B370E9" w:rsidRPr="00B370E9" w14:paraId="25435A97" w14:textId="77777777" w:rsidTr="00D52AA7">
        <w:trPr>
          <w:trHeight w:hRule="exact" w:val="836"/>
          <w:tblCellSpacing w:w="11" w:type="dxa"/>
          <w:jc w:val="center"/>
        </w:trPr>
        <w:tc>
          <w:tcPr>
            <w:tcW w:w="3121" w:type="dxa"/>
            <w:gridSpan w:val="2"/>
            <w:vAlign w:val="center"/>
          </w:tcPr>
          <w:p w14:paraId="5279C9E6" w14:textId="6F9D8CA5" w:rsidR="00B370E9" w:rsidRPr="00B370E9" w:rsidRDefault="00B370E9" w:rsidP="00D65551">
            <w:pPr>
              <w:pStyle w:val="1"/>
              <w:spacing w:after="200"/>
              <w:ind w:left="38"/>
              <w:jc w:val="center"/>
              <w:rPr>
                <w:sz w:val="32"/>
                <w:szCs w:val="32"/>
                <w:lang w:val="en-US"/>
              </w:rPr>
            </w:pPr>
            <w:r w:rsidRPr="00B370E9">
              <w:rPr>
                <w:rStyle w:val="10"/>
                <w:rFonts w:ascii="Glametrix" w:hAnsi="Glametrix"/>
                <w:b/>
                <w:sz w:val="32"/>
                <w:szCs w:val="32"/>
              </w:rPr>
              <w:t>${</w:t>
            </w:r>
            <w:r w:rsidR="00652A61">
              <w:rPr>
                <w:rStyle w:val="10"/>
                <w:rFonts w:ascii="Glametrix" w:hAnsi="Glametrix"/>
                <w:b/>
                <w:sz w:val="32"/>
                <w:szCs w:val="32"/>
                <w:lang w:val="en-US"/>
              </w:rPr>
              <w:t>name</w:t>
            </w:r>
            <w:bookmarkStart w:id="0" w:name="_GoBack"/>
            <w:bookmarkEnd w:id="0"/>
            <w:r w:rsidRPr="00B370E9">
              <w:rPr>
                <w:rStyle w:val="10"/>
                <w:rFonts w:ascii="Glametrix" w:hAnsi="Glametrix"/>
                <w:b/>
                <w:sz w:val="32"/>
                <w:szCs w:val="32"/>
              </w:rPr>
              <w:t>}</w:t>
            </w:r>
          </w:p>
        </w:tc>
      </w:tr>
      <w:tr w:rsidR="00B370E9" w:rsidRPr="00B370E9" w14:paraId="572A6BF4" w14:textId="77777777" w:rsidTr="0009696A">
        <w:trPr>
          <w:trHeight w:hRule="exact" w:val="317"/>
          <w:tblCellSpacing w:w="11" w:type="dxa"/>
          <w:jc w:val="center"/>
        </w:trPr>
        <w:tc>
          <w:tcPr>
            <w:tcW w:w="3121" w:type="dxa"/>
            <w:gridSpan w:val="2"/>
            <w:vAlign w:val="center"/>
          </w:tcPr>
          <w:p w14:paraId="06431933" w14:textId="77EB6D93" w:rsidR="00B370E9" w:rsidRPr="00B370E9" w:rsidRDefault="00B370E9" w:rsidP="00D65551">
            <w:pPr>
              <w:pStyle w:val="1"/>
              <w:spacing w:after="200"/>
              <w:ind w:left="38"/>
              <w:jc w:val="center"/>
              <w:rPr>
                <w:sz w:val="32"/>
                <w:szCs w:val="32"/>
              </w:rPr>
            </w:pPr>
            <w:r w:rsidRPr="009C0E44">
              <w:rPr>
                <w:rStyle w:val="10"/>
                <w:rFonts w:ascii="Glametrix" w:hAnsi="Glametrix"/>
                <w:b/>
                <w:sz w:val="28"/>
                <w:szCs w:val="32"/>
              </w:rPr>
              <w:lastRenderedPageBreak/>
              <w:t>${</w:t>
            </w:r>
            <w:proofErr w:type="spellStart"/>
            <w:r w:rsidRPr="009C0E44">
              <w:rPr>
                <w:rStyle w:val="10"/>
                <w:rFonts w:ascii="Glametrix" w:hAnsi="Glametrix"/>
                <w:b/>
                <w:sz w:val="28"/>
                <w:szCs w:val="32"/>
              </w:rPr>
              <w:t>birth</w:t>
            </w:r>
            <w:proofErr w:type="spellEnd"/>
            <w:r w:rsidRPr="009C0E44">
              <w:rPr>
                <w:rStyle w:val="10"/>
                <w:rFonts w:ascii="Glametrix" w:hAnsi="Glametrix"/>
                <w:b/>
                <w:sz w:val="28"/>
                <w:szCs w:val="32"/>
              </w:rPr>
              <w:t>}</w:t>
            </w:r>
          </w:p>
        </w:tc>
      </w:tr>
    </w:tbl>
    <w:p w14:paraId="1D134DBF" w14:textId="77777777" w:rsidR="00494E09" w:rsidRDefault="00494E09" w:rsidP="00CF4195">
      <w:r>
        <w:t>${</w:t>
      </w:r>
      <w:proofErr w:type="spellStart"/>
      <w:r w:rsidRPr="002779B6">
        <w:t>pageBr</w:t>
      </w:r>
      <w:proofErr w:type="spellEnd"/>
      <w:r>
        <w:t>}</w:t>
      </w:r>
    </w:p>
    <w:p w14:paraId="089A5695" w14:textId="77777777" w:rsidR="00494E09" w:rsidRDefault="00494E09" w:rsidP="00CF4195">
      <w:r>
        <w:t>${/</w:t>
      </w:r>
      <w:proofErr w:type="spellStart"/>
      <w:r>
        <w:t>anketa</w:t>
      </w:r>
      <w:proofErr w:type="spellEnd"/>
      <w:r>
        <w:t>}</w:t>
      </w:r>
    </w:p>
    <w:sectPr w:rsidR="00494E09" w:rsidSect="003457F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3040" w:h="4840"/>
      <w:pgMar w:top="0" w:right="0" w:bottom="0" w:left="0" w:header="57" w:footer="5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80A04C" w14:textId="77777777" w:rsidR="007D30FA" w:rsidRDefault="007D30FA">
      <w:pPr>
        <w:spacing w:after="0" w:line="240" w:lineRule="auto"/>
      </w:pPr>
      <w:r>
        <w:separator/>
      </w:r>
    </w:p>
  </w:endnote>
  <w:endnote w:type="continuationSeparator" w:id="0">
    <w:p w14:paraId="71623C10" w14:textId="77777777" w:rsidR="007D30FA" w:rsidRDefault="007D3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lametrix">
    <w:altName w:val="Calibri"/>
    <w:panose1 w:val="020B0604020202020204"/>
    <w:charset w:val="00"/>
    <w:family w:val="auto"/>
    <w:pitch w:val="variable"/>
    <w:sig w:usb0="A000026F" w:usb1="5000006A" w:usb2="00000000" w:usb3="00000000" w:csb0="000000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D33A9A" w14:textId="77777777" w:rsidR="00092F7C" w:rsidRDefault="00092F7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38A44" w14:textId="77777777" w:rsidR="00092F7C" w:rsidRDefault="00092F7C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4D0CF6" w14:textId="77777777" w:rsidR="00092F7C" w:rsidRDefault="00092F7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C8F4B4" w14:textId="77777777" w:rsidR="007D30FA" w:rsidRDefault="007D30F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5D01EDB" w14:textId="77777777" w:rsidR="007D30FA" w:rsidRDefault="007D30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849EFD" w14:textId="47FA91B2" w:rsidR="00542BBC" w:rsidRDefault="007D30FA">
    <w:pPr>
      <w:pStyle w:val="a5"/>
    </w:pPr>
    <w:r>
      <w:rPr>
        <w:noProof/>
        <w:lang w:eastAsia="ru-RU"/>
      </w:rPr>
      <w:pict w14:anchorId="72B422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1" type="#_x0000_t75" alt="" style="position:absolute;margin-left:0;margin-top:0;width:162.5pt;height:254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пропуск_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D4DBAA" w14:textId="2EF6FB15" w:rsidR="00542BBC" w:rsidRPr="003457F3" w:rsidRDefault="007D30FA">
    <w:pPr>
      <w:pStyle w:val="a5"/>
      <w:rPr>
        <w:sz w:val="10"/>
        <w:szCs w:val="10"/>
      </w:rPr>
    </w:pPr>
    <w:r>
      <w:rPr>
        <w:noProof/>
        <w:sz w:val="10"/>
        <w:szCs w:val="10"/>
        <w:lang w:eastAsia="ru-RU"/>
      </w:rPr>
      <w:pict w14:anchorId="540B13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0" type="#_x0000_t75" alt="" style="position:absolute;margin-left:0;margin-top:0;width:162.5pt;height:254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пропуск_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30D41" w14:textId="03966B28" w:rsidR="00542BBC" w:rsidRDefault="007D30FA">
    <w:pPr>
      <w:pStyle w:val="a5"/>
    </w:pPr>
    <w:r>
      <w:rPr>
        <w:noProof/>
        <w:lang w:eastAsia="ru-RU"/>
      </w:rPr>
      <w:pict w14:anchorId="3C9981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49" type="#_x0000_t75" alt="" style="position:absolute;margin-left:0;margin-top:0;width:162.5pt;height:254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пропуск_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attachedTemplate r:id="rId1"/>
  <w:defaultTabStop w:val="708"/>
  <w:autoHyphenation/>
  <w:drawingGridHorizontalSpacing w:val="110"/>
  <w:drawingGridVerticalSpacing w:val="299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000"/>
    <w:rsid w:val="00013FE7"/>
    <w:rsid w:val="0003535E"/>
    <w:rsid w:val="00056165"/>
    <w:rsid w:val="0007205A"/>
    <w:rsid w:val="00086021"/>
    <w:rsid w:val="000921B6"/>
    <w:rsid w:val="00092F7C"/>
    <w:rsid w:val="0009696A"/>
    <w:rsid w:val="000C195D"/>
    <w:rsid w:val="001048B2"/>
    <w:rsid w:val="0011234E"/>
    <w:rsid w:val="00144408"/>
    <w:rsid w:val="001E7C9D"/>
    <w:rsid w:val="002143C2"/>
    <w:rsid w:val="002558B2"/>
    <w:rsid w:val="00276AB4"/>
    <w:rsid w:val="002B7EB3"/>
    <w:rsid w:val="002E4177"/>
    <w:rsid w:val="002E61D8"/>
    <w:rsid w:val="002F1400"/>
    <w:rsid w:val="003046FA"/>
    <w:rsid w:val="003457F3"/>
    <w:rsid w:val="00376958"/>
    <w:rsid w:val="003931C7"/>
    <w:rsid w:val="003C11C8"/>
    <w:rsid w:val="00455065"/>
    <w:rsid w:val="00467B0F"/>
    <w:rsid w:val="0049416B"/>
    <w:rsid w:val="00494E09"/>
    <w:rsid w:val="004C0E14"/>
    <w:rsid w:val="004C6E96"/>
    <w:rsid w:val="00542BBC"/>
    <w:rsid w:val="00585A68"/>
    <w:rsid w:val="005A7850"/>
    <w:rsid w:val="00622C1B"/>
    <w:rsid w:val="006514A4"/>
    <w:rsid w:val="00652A61"/>
    <w:rsid w:val="0068050B"/>
    <w:rsid w:val="0068419C"/>
    <w:rsid w:val="0068788D"/>
    <w:rsid w:val="00697D99"/>
    <w:rsid w:val="00716799"/>
    <w:rsid w:val="007D30FA"/>
    <w:rsid w:val="00841D65"/>
    <w:rsid w:val="008C59E3"/>
    <w:rsid w:val="008F1802"/>
    <w:rsid w:val="0090336B"/>
    <w:rsid w:val="00941335"/>
    <w:rsid w:val="0098092C"/>
    <w:rsid w:val="009C0E44"/>
    <w:rsid w:val="00A250E4"/>
    <w:rsid w:val="00AB70E7"/>
    <w:rsid w:val="00AC05CC"/>
    <w:rsid w:val="00B370E9"/>
    <w:rsid w:val="00B50175"/>
    <w:rsid w:val="00BF2729"/>
    <w:rsid w:val="00C411D9"/>
    <w:rsid w:val="00CF4195"/>
    <w:rsid w:val="00D20394"/>
    <w:rsid w:val="00D257AB"/>
    <w:rsid w:val="00D41C89"/>
    <w:rsid w:val="00D428C0"/>
    <w:rsid w:val="00D52AA7"/>
    <w:rsid w:val="00D65551"/>
    <w:rsid w:val="00D7271D"/>
    <w:rsid w:val="00DC0C78"/>
    <w:rsid w:val="00DD6D5B"/>
    <w:rsid w:val="00DF0816"/>
    <w:rsid w:val="00E05037"/>
    <w:rsid w:val="00E174C4"/>
    <w:rsid w:val="00E24076"/>
    <w:rsid w:val="00E66881"/>
    <w:rsid w:val="00E677C1"/>
    <w:rsid w:val="00E92A28"/>
    <w:rsid w:val="00EC14FD"/>
    <w:rsid w:val="00F06D42"/>
    <w:rsid w:val="00F140DA"/>
    <w:rsid w:val="00F16DE8"/>
    <w:rsid w:val="00F73771"/>
    <w:rsid w:val="00F738B8"/>
    <w:rsid w:val="00FA4A5D"/>
    <w:rsid w:val="00FA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1485688"/>
  <w15:docId w15:val="{DCFFF9D8-B2E5-4DAB-8510-89CE49384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ru-RU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pPr>
      <w:suppressAutoHyphens/>
    </w:pPr>
  </w:style>
  <w:style w:type="character" w:customStyle="1" w:styleId="10">
    <w:name w:val="Основной шрифт абзаца1"/>
  </w:style>
  <w:style w:type="paragraph" w:customStyle="1" w:styleId="11">
    <w:name w:val="Текст выноски1"/>
    <w:basedOn w:val="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3">
    <w:name w:val="Текст выноски Знак"/>
    <w:basedOn w:val="10"/>
    <w:rPr>
      <w:rFonts w:ascii="Tahoma" w:hAnsi="Tahoma" w:cs="Tahoma"/>
      <w:sz w:val="16"/>
      <w:szCs w:val="16"/>
    </w:rPr>
  </w:style>
  <w:style w:type="paragraph" w:customStyle="1" w:styleId="12">
    <w:name w:val="Название объекта1"/>
    <w:basedOn w:val="1"/>
    <w:next w:val="1"/>
    <w:pPr>
      <w:spacing w:line="240" w:lineRule="auto"/>
    </w:pPr>
    <w:rPr>
      <w:b/>
      <w:bCs/>
      <w:color w:val="4F81BD"/>
      <w:sz w:val="18"/>
      <w:szCs w:val="18"/>
    </w:rPr>
  </w:style>
  <w:style w:type="table" w:styleId="a4">
    <w:name w:val="Table Grid"/>
    <w:basedOn w:val="a1"/>
    <w:uiPriority w:val="39"/>
    <w:rsid w:val="00E67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42B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42BBC"/>
  </w:style>
  <w:style w:type="paragraph" w:styleId="a7">
    <w:name w:val="footer"/>
    <w:basedOn w:val="a"/>
    <w:link w:val="a8"/>
    <w:uiPriority w:val="99"/>
    <w:unhideWhenUsed/>
    <w:rsid w:val="00542B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42B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Olympico Design</dc:creator>
  <cp:lastModifiedBy>Microsoft Office User</cp:lastModifiedBy>
  <cp:revision>61</cp:revision>
  <dcterms:created xsi:type="dcterms:W3CDTF">2018-08-30T15:02:00Z</dcterms:created>
  <dcterms:modified xsi:type="dcterms:W3CDTF">2020-01-30T08:41:00Z</dcterms:modified>
</cp:coreProperties>
</file>